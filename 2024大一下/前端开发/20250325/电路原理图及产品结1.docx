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3FB3" w:rsidRDefault="005A5DCD" w:rsidP="005A5DCD">
      <w:pPr>
        <w:pStyle w:val="1"/>
        <w:ind w:left="425" w:firstLine="0"/>
        <w:sectPr w:rsidR="00543FB3" w:rsidSect="002255F2">
          <w:pgSz w:w="10433" w:h="7371" w:orient="landscape"/>
          <w:pgMar w:top="890" w:right="720" w:bottom="890" w:left="720" w:header="851" w:footer="992" w:gutter="0"/>
          <w:cols w:space="425"/>
          <w:docGrid w:type="lines" w:linePitch="312"/>
        </w:sect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51.05pt;margin-top:-48.7pt;width:540pt;height:389.3pt;z-index:251659264;mso-position-horizontal-relative:text;mso-position-vertical-relative:text;mso-width-relative:page;mso-height-relative:page">
            <v:imagedata r:id="rId7" o:title="封面"/>
            <o:lock v:ext="edit" aspectratio="f"/>
          </v:shape>
        </w:pict>
      </w:r>
    </w:p>
    <w:p w:rsidR="00352C7A" w:rsidRDefault="00352C7A" w:rsidP="00DF517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电路原理图及产品结构</w:t>
      </w:r>
    </w:p>
    <w:p w:rsidR="00352C7A" w:rsidRPr="00543FB3" w:rsidRDefault="00493E07" w:rsidP="00543FB3">
      <w:pPr>
        <w:pStyle w:val="2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08F0E9ED" wp14:editId="1D4AEB43">
            <wp:simplePos x="0" y="0"/>
            <wp:positionH relativeFrom="column">
              <wp:posOffset>4635500</wp:posOffset>
            </wp:positionH>
            <wp:positionV relativeFrom="paragraph">
              <wp:posOffset>335280</wp:posOffset>
            </wp:positionV>
            <wp:extent cx="1363980" cy="924560"/>
            <wp:effectExtent l="0" t="0" r="7620" b="8890"/>
            <wp:wrapTight wrapText="bothSides">
              <wp:wrapPolygon edited="0">
                <wp:start x="0" y="0"/>
                <wp:lineTo x="0" y="21363"/>
                <wp:lineTo x="21419" y="21363"/>
                <wp:lineTo x="21419" y="0"/>
                <wp:lineTo x="0" y="0"/>
              </wp:wrapPolygon>
            </wp:wrapTight>
            <wp:docPr id="1" name="图片 1" descr="C:\Users\Administrator\AppData\Local\Microsoft\Windows\INetCache\Content.Word\电热原理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INetCache\Content.Word\电热原理图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C7A" w:rsidRPr="00543FB3">
        <w:rPr>
          <w:rFonts w:hint="eastAsia"/>
        </w:rPr>
        <w:t>电路原理图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加热原理：电热锅的锅体底部装有加热盘，在加热盘内有独立加热管，加热管的上下均由导热片包裹，加热管与导热片组成加热盘。加热管在加热后，会通过导热片将热量均匀的传导至锅体底部，从而加热食物。</w:t>
      </w:r>
    </w:p>
    <w:p w:rsidR="00352C7A" w:rsidRDefault="005D2FB9" w:rsidP="00543FB3">
      <w:pPr>
        <w:pStyle w:val="2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C9633B" wp14:editId="38F09D8F">
                <wp:simplePos x="0" y="0"/>
                <wp:positionH relativeFrom="column">
                  <wp:posOffset>3625702</wp:posOffset>
                </wp:positionH>
                <wp:positionV relativeFrom="paragraph">
                  <wp:posOffset>430294</wp:posOffset>
                </wp:positionV>
                <wp:extent cx="818515" cy="318770"/>
                <wp:effectExtent l="400050" t="0" r="19685" b="119380"/>
                <wp:wrapNone/>
                <wp:docPr id="5" name="线形标注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31877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6879"/>
                            <a:gd name="adj6" fmla="val -4722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2FB9" w:rsidRPr="00AE015F" w:rsidRDefault="008F1EB7" w:rsidP="008B1F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锅盖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线形标注 2 5" o:spid="_x0000_s1026" type="#_x0000_t48" style="position:absolute;left:0;text-align:left;margin-left:285.5pt;margin-top:33.9pt;width:64.45pt;height:25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" adj="-10200,27406" fillcolor="#deeaf6 [660]" strokecolor="#1f4d78 [1604]" strokeweight="1pt">
                <v:textbox>
                  <w:txbxContent>
                    <w:p w:rsidR="005D2FB9" w:rsidRPr="00AE015F" w:rsidRDefault="008F1EB7" w:rsidP="008B1F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锅盖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52C7A" w:rsidRPr="00543FB3">
        <w:rPr>
          <w:rFonts w:hint="eastAsia"/>
        </w:rPr>
        <w:t>产品结构</w:t>
      </w:r>
    </w:p>
    <w:p w:rsidR="008B1FAD" w:rsidRDefault="003960CA" w:rsidP="008B1FAD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2307265</wp:posOffset>
                </wp:positionH>
                <wp:positionV relativeFrom="paragraph">
                  <wp:posOffset>78947</wp:posOffset>
                </wp:positionV>
                <wp:extent cx="2688132" cy="1052623"/>
                <wp:effectExtent l="0" t="0" r="17145" b="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8132" cy="1052623"/>
                          <a:chOff x="0" y="0"/>
                          <a:chExt cx="2688132" cy="1052623"/>
                        </a:xfrm>
                      </wpg:grpSpPr>
                      <pic:pic xmlns:pic="http://schemas.openxmlformats.org/drawingml/2006/picture">
                        <pic:nvPicPr>
                          <pic:cNvPr id="2" name="图片 2" descr="C:\Users\Administrator\AppData\Local\Microsoft\Windows\INetCache\Content.Word\电热锅.tif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154" cy="105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线形标注 2 4"/>
                        <wps:cNvSpPr/>
                        <wps:spPr>
                          <a:xfrm>
                            <a:off x="1318437" y="478465"/>
                            <a:ext cx="1369695" cy="408984"/>
                          </a:xfrm>
                          <a:prstGeom prst="borderCallout2">
                            <a:avLst>
                              <a:gd name="adj1" fmla="val 18750"/>
                              <a:gd name="adj2" fmla="val -8333"/>
                              <a:gd name="adj3" fmla="val 18750"/>
                              <a:gd name="adj4" fmla="val -16667"/>
                              <a:gd name="adj5" fmla="val 92685"/>
                              <a:gd name="adj6" fmla="val -42786"/>
                            </a:avLst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B1FAD" w:rsidRPr="00AE015F" w:rsidRDefault="008B1FAD" w:rsidP="008B1FAD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AE015F">
                                <w:rPr>
                                  <w:rFonts w:hint="eastAsia"/>
                                  <w:color w:val="000000" w:themeColor="text1"/>
                                </w:rPr>
                                <w:t>开关旋转按钮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" o:spid="_x0000_s1027" style="position:absolute;left:0;text-align:left;margin-left:181.65pt;margin-top:6.2pt;width:211.65pt;height:82.9pt;z-index:251662336" coordsize="26881,10526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3BAA&#10;ANwQAADcEAAA3BAAANwQAADcEAAA3BAAANwQAADcEAAA3BAAANwQAADcEAAA3BAAANwQAADcEAAA&#10;3BAAANwQAADcEAAA3BAAANwQAADcEAAA3BAAANwQAADcEAAA3BAAANwQAADcEAAA3BAAANwQAADc&#10;EAAA3BAAANwQAADcEAAA3BAAANwQAADcEAAA3BAAANwQAADcEAAA3BAAANwQAADcEAAA3BAAANwQ&#10;AADcEAAA3BAAANwQAADcEAAA3BAAANwQAADcEAAA3BAAANwQAADcEAAA3BAAANwQAADc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QAAAAIAAAACAAAAAQAAAAEA&#10;AAAAAAAAAAAAAAIAAAACAAAAAQAAAAEAAAABAAAAAAAAAAAAAAAAAQAAAAEAAAAAAAAAAAAAAAEA&#10;AAABAAEAAQAAAQEAAQEBAQAAAQEAAAEBAAABAQAAAQEAAAEBAAAAAQAAAAEAAAAAAAAAAAAAAAAA&#10;AAAAAAAAAAAAAAAAAAEBAAAAAQABAAAAAgAAAAIAAAABAAAAAQAAAAAAAAABAAAAAQAAAAEAAAAA&#10;AAAAAAAAAAAAAAAAAAAAAAAAAAAAAAABAAAAAgAAAAAAAAAAAAAAAAAAAAEAAAABAAAAAQAAAAE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wAAAAQAAAADAAAAAwAAAAIAAAACAAAAAgAAAAMAAAAEAQAABAAA&#10;AAAAAAAAAAAAAAAAAAAAAAAAAAAAAAAAAAAAAAAAAQEAAQAAAAEAAAAAAAAAAAAAAAAAAAAAAAAA&#10;AAAAAAAAAAAAAAAAAAAAAAAAAAAAAAAAAAAAAAAAAAABAAAAAgAAAAAAAAADAAAAAwAAAAEAAAAA&#10;AAAAAQAAAAAAAAAAAAAAAAAAAAAAAAAAAAAAAAAAAAAAAAAAAAAAAAAAAAAAAAADAAAAAgAAAAI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IAAAACAAAAAQAAAAEAAAABAAEBAAABAQAA&#10;AAAAAAAAAAAAAAAAAQEAAAEBAQABAAIAAAAAAAAAAAAAAAAAAAEAAAACAQEAAgIBAAIDAAABBAAA&#10;AQQAAAIEAAABBQAAAQUAAAEEAQACAgAAAQEAAAIAAAAAAAAAAAAAAAAAAAAAAAAAAAAAAAAAAAAA&#10;AAAAAAEAAAACAAAAAAAAAAAAAAAA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BAQACAQAAAAAAAAMC&#10;AAAFAwMABgQhAAcFXAAMDJQADAuaAAoKpwAICbEABgizAAQGtgADBbgAAQS2AAEGsgABBrEAAQav&#10;AAEGrwABBrAAAAWxAAEGsAABBq8AAQSxAAEFsAABBLAAAQSwAAEEsAABBLAAAQSxAAEFsQACArIA&#10;AQKxAAEDsQACBLMAAgWzAAEFswABB7UAAQe6AAACsQEAA5IBAAJUAAABGQEBAAAAAAAAAQEAAAE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EAAAEAAAAGBAsABgQ8AAwL&#10;iAALC5wACgqmAAgJqAAFB7AABAa2AAIFtQACBbQAAQaxAAEGrwABBq4AAQauAAEGrwABBrAAAQaw&#10;AAEGrwACBbAAAQSwAAEEsAABBLAAAQSwAAIFsAACBbEAAQSyAAICswABArIAAQOyAAEEtAABBLQA&#10;AQWzAAEGtQABBroBAAOvAAACkQEAAlMAAAEZAAAAAQAAAAABA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AAAQAAAAIBAgADAgIAAAAAAAQCAAAFAyUADAt1AAsLmwAJCaoACAmnAAYH&#10;swADBrsAAwW1AAIFtAABBbAAAQauAAEGrQABBq0AAQavAAEGsAABBrAAAQavAAIFsAABBbAAAQSw&#10;AAEEsAABBbAAAQSxAAEEsgACBbIAAgK1AAIDswACBLMAAQS1AAEEtQABBrMAAAa2AAEGugAAA68A&#10;AAKQAQACUgAAABkAAAABAAE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DAAAAAAAA&#10;AAAAAQEDAAIBBAAAAAAAAAAAAAQCGAALC1kACwuTAAoKrQAICaoABgi2AAQGvAADBbMAAgWyAAEG&#10;rgABBq0AAQasAAEGrQABBq8AAQawAAEGsAABBrAAAQSwAAEEsAABBLAAAQSwAAIFsAABBLIAAQSz&#10;AAEFswACA7UAAQK0AAEDtAABBLYAAQW1AAEFtAABBrYAAAa7AQADsAEAA5AAAAFSAAABGAEBAAAA&#10;A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IAAQAAAAAAAAAAAAAAAAEAAgECAAAAAAAA&#10;AAAAAwIOAAsLPgALC4YACgqtAAcIrQAGCLQAAwa4AAIFrwACBa8AAQatAAEGrAABBqwAAQatAAEG&#10;rwABBrEAAQaxAAEGsQABBLAAAQSwAAEEsAABBLAAAQSxAAEEsgABBLMAAQS0AAECtgACA7QAAgS0&#10;AAIEtgABBbYAAQa1AAEGuAABB7wBAAOzAAACkgAAAVIAAAEXAQEAAAAB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EAAAACAAEAAAAAAAABAQEAAQEAAAAAAAACAQcADAwsAAsLfQAK&#10;Cq4ABwivAAYHsAAEBrEAAgWsAAEErwABBq0AAQasAAEFrAABBq0AAQavAAEGsgABBrIAAQayAAEE&#10;sAABBLAAAQSwAAEFsAABBLEAAgWyAAEEtAACBbQAAgO1AAICtAACBLQAAQS3AAEFtwABBrYAAQa5&#10;AAAGvgAAArcBAAOUAQACUgAAABc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EAAwABAAIAAQQCAAEAAAAAAgAAAAMAAAAAAAEBBAAMCycACwt6AAoKsAAICbEABgitAAQGrQAC&#10;BawAAgWxAAEGrQABBqwAAQasAAEGrQABBrAAAQayAAEGswABBrMAAQSwAAEEsAABBLAAAgWwAAEF&#10;sQABBLMAAQS0AAEEtQACArUAAQK0AAIEtAABBLcAAQW3AAEFtwABBroAAAa/AAACuQAAApYAAAFT&#10;AAABFg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IA&#10;AAAAAAAAAAAAAAMAAAADAAQEIgAFBYAACQexAAoIrwAJB6wABgaqAAEDrQIAArAAAQOqAAIDqgAC&#10;A6sAAgOtAAIDrwACA7EAAgOzAAIDtAACAbAAAgCxAAEAsQACAbAAAgCwAAIBsQACAbQAAQC3AAIA&#10;twACAbkAAQG6AAIDuAABA7cAAgS3AAEEvAABBMAAAAC5AAAAnAAAAFcAAAAW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QA&#10;AwQgAAUFfAAIB60ACwmtAAkHrgAGBa0AAQKtAgADqwACA6gAAgOpAAIDqgACA6wAAQKuAAIDrwAC&#10;A7AAAQOxAAIBrwACAbAAAgGwAAIBsAACAbAAAgGyAAIBtAABAbcAAgC3AAEBuQABAboAAgK5AAIE&#10;twABBLkAAQS9AAEFwAAAALkAAACcAAAAVwAAABY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AIAAAEAAQAGGQEACFUBAAiRAQAFpAAAAroBAQC5&#10;AAAAtgAAAL8AAADAAAAAuwAAALoAAAC6AAAAuwAAAL8AAAC+AAAAvgAAAL0AAAC9AAAAvAAAALwA&#10;AAC8AAAAuwMAAL0CAAG+AgABvwEAAcAAAALAAAADwgACBcQAAgbGAAMBzwADA9QAAwjOAAQL1QAF&#10;C9UABgrVAAgIxwAIB8wABwHAAAcBngAGAXYABQEvAAQBAgAD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FgEABlICAAmHAQAIogEABqkBAALCAQEAxAAAALwAAADDAAAAwgAAAL4AAAC+AAAAvQAAALoAAAC7&#10;AAAAvQAAAL0AAAC9AAAAvQAAAL0AAAC+AAAAvgAAAL4CAAC9AgAAvgEAAL8BAAK/AAEDvwABBMEA&#10;AgXDAAIFxgADAswAAwTQAAMH0wADCtEABQrNAAYIyQAIBakACAOXAAcBewAGAFMABQAZAAMAAAAB&#10;AAAAAgEAAAEB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jAQAGcAEACKEBAAiuAQAG&#10;sAEAAsYBAQDFAAAAvgAAAMQAAADBAAAAvAAAAL4AAAC9AAAAuwAAALwAAAC9AAAAvQAAAL0AAAC+&#10;AAAAvgAAAL8AAAC/AAAAvwMAALwCAAG9AgABvgEAAb8AAAK/AAEEwAABBcMAAgbFAAIDzgACBdAA&#10;AwnRAAQKzwAFCdYABgbKAAgCnwAJAIYABgBgAQYAKAEFAAEAAwAAAAI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0BAAaCAgAIrgEACLYBAAa4AAACyAEBAMIAAAC/AAAA&#10;xAAAAL8AAAC6AAAAvAAAAL0AAAC9AAAAvwAAAL0AAAC9AAAAvQAAAL4AAAC+AAAAvwAAAL8AAAC/&#10;AwABuwIAAL0CAAG9AQACvgABA74AAQPAAAIFwgABBcUAAgTKAAIG0QADCM0AAwnPAAYI1wAHBMgA&#10;CQCkAw0AiwEGAF0BBQAQAAAAAAEDAAAAAAAAAAAAAAAAAAABAAE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NAEABYsBAAiwAgAJuQEABr0BAALHAQEAwAAAAL8AAADEAAAAwQAAALwAAAC9AAAA&#10;vgAAAL4AAADBAAAAvQAAAL0AAAC9AAAAvQAAAL0AAAC+AAAAvgAAAL4CAAC7AgABvAEAAb0BAAK9&#10;AAACvgABBL8AAQXCAAIFxAADBsUAAgfQAAMJzAAECc0ABgfOAAgDvgIMAK8FDwCOAQUAUAIFAAQA&#10;AAAAAgMAAgAAAAABAAAEAAAAAAIAAQE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5AQAGjgEA&#10;CK0BAAi5AQAGvwAAAsYBAQDAAAAAvwAAAMcAAADGAAAAwQAAAMAAAAC/AAAAvQAAAMAAAAC+AAAA&#10;vQAAAL0AAAC9AAAAvQAAAL0AAAC9AAAAvQIAALsCAAC8AQAAvQEAAr0AAQO9AAEEvwACBcEAAgXE&#10;AAIHxQACCMwAAwnMAAMI0AAGBcIABwG3BA4AtQcSAHECBQAlAgQAAAAAAAACAgADAgEAAQIAAAM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wBAAWQAQAIqgEACLcBAAa/AAACxQAB&#10;AMMAAADAAAAAygAAAMsAAADFAAAAwwAAAMAAAAC9AAAAvwAAAL4AAAC+AAAAvQAAAL0AAAC8AAAA&#10;vAAAALwAAAC7AwABugMAAbsCAAG8AQACvQABA70AAQO/AAIFwQABBcQAAgfJAAIIygADCcwABAjT&#10;AAcGvAAHALUFDgC0CBMASwMFAAABBAAAAAAAAAEBAAAAAAAAAAAAAAMAAQED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GAQAERgEAB5MCAAmyAQAIvgEABLsBAQDEAwMAwwAAAMUAAADEAAAAwwAA&#10;AMIAAADBAAAAwQAAAMAAAADAAAAAuwAAALsAAAC7AAAAvAAAALwAAAC9AAAAvgAAAL8BAAS8AQAE&#10;vAAAA7wAAQS8AAIFvAACBb4ABAa/AAMGwQAABcgAAwbOAAcIxgAKCMYACgXNAAgDvwIGAJcEBgA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cB&#10;AARFAQAHkgEACbICAAi/AAAEvQAAAMUCAwDDAAAAxQAAAMUAAADEAAAAwwAAAMEAAADAAAAAwAAA&#10;AMAAAAC+AAAAvQAAAL0AAAC8AAAAvAAAALwAAAC8AAAAvQIABLkBAAS5AAAEuQAABLoAAgW7AAMF&#10;vQADBcAABAbBAAAFxgADBswABwjEAAoIwwAKBcgACAK4AQYAjgMFAC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CCAEABEQBAAePAgAJsQEAB8EA&#10;AAS/AAAAxgMDAMIAAADFAAAAxgAAAMYAAADEAAAAwQAAAL8AAAC/AAAAwAAAAMAAAAC/AAAAvgAA&#10;ALwAAAC7AAAAuwAAALsAAAC7AgAEtwEABLcAAAS3AAADuAACBbkAAwW8AAQGvwAEBsEAAAXEAAMG&#10;ywAHCMUACgjBAAoFxAAIA7ECBgCEAwUAJ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LAQAEQwEAB40BAAmxAQAIwwEABcAAAADGAgMAwgAAAMUA&#10;AADHAAAAyAAAAMYAAADBAAAAvgAAAL8AAADAAAAAwAAAAL8AAAC+AAAAvAAAALsAAAC7AAAAuwAA&#10;ALsBAAS5AQAEuAEABLcAAQS3AAIFuAADBbsAAwa+AAQGwAABBsMAAwbLAAcHyAAKCMIACgbEAAgD&#10;rwEFAH8EBg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gwBAARDAQAHjAEACbEBAAjEAQAEwQEBAMUDAwDBAAAAxQAAAMgAAADJAAAAxwAAAMIA&#10;AAC/AAAAvwAAAMAAAAC+AAAAvgAAAL0AAAC8AAAAvAAAALwAAAC8AAAAvAIABLsBAAO7AAADugAA&#10;BLkAAgW4AAIFugAEBrsABAa9AAAFvwADBsgABwfHAAoIwQAKBcQACAKuAgYAeQMFAC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DwAABEQBAAeM&#10;AQAJsgEAB8UBAAXAAQEAxAMEAMAAAADFAAAAxwAAAMgAAADHAAAAxAAAAMEAAADAAAAAwAAAAL0A&#10;AAC9AAAAvAAAALwAAAC8AAAAvAAAAL0AAAC9AQAEvQEABLwAAAS7AAAEugABBLkAAwa4AAMFuQAE&#10;BrkAAAW6AAMHwQAHB8MACgi9AAoFwgAIA6sBBQBzAwUA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IQAAAERQEAB40BAAmzAQAIxQEABL8AAADD&#10;AwMAwAAAAMUAAADGAAAAxwAAAMcAAADFAAAAwwAAAMEAAADAAAAAvQAAAL0AAAC8AAAAvAAAALwA&#10;AAC8AAAAvQAAAL0BAAS7AQAEuwAAA7sAAAS6AAIFuAADBbcAAwa2AAQGtQAABbcAAwa+AAcIwAAK&#10;CLoACgbBAAgDqgEFAG4EBgA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EBAARFAQAHjgEACLQBAAjFAQAEvgABAMICAwDAAAAAxQAAAMYAAADG&#10;AAAAxwAAAMYAAADEAAAAwgAAAMAAAAC+AAAAvQAAAL0AAAC8AAAAvAAAALwAAAC8AAAAvAIABLgB&#10;AAS5AQAEuQABBLkAAgS4AAMFtgAEBrQAAwa0AAAFuQADB74ABwfBAAkHuwALBsIACAOrAgYAbAQG&#10;AB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A&#10;CQEAAkcAAASGAQAGsgEABcMBAALAAwMAvwUGAL0AAADEAAAAxAAAAMUAAADIAAAAyQAAAMgAAADF&#10;AAAAwwAAAMIAAADBAAAAvwAAAL0AAAC8AAAAvAAAAL0AAAC9AQAFuAAABLgBAAW3AQAEuAAABLkB&#10;AAS4AAAEtgEABLQAAwO4AAYHtgAKC8AADAy+AAwJwAALA6kEDABqCg8AEwAAAAAAAAAAAAAAAAAA&#10;AAQAAAAAAAAAAAAAAA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AMAAACRwEABYMBAAeyAAAF&#10;xQEAAsADAwC/BQYAvgAAAMYAAADFAAAAxgAAAMgAAADJAAAAyAAAAMUAAADDAAAAwgAAAMEAAAC/&#10;AAAAvQAAALwAAAC8AAAAvAAAAL0BAAS4AQAFtwEABLcAAAS4AQAEuAEABbcBAAW1AAAEtAADA7kA&#10;BQa4AAkKvQALDL8ADAnCAAoDqgUNAG8KDwAXAAAAAQAAAAEAAAAAAAAAAgAAAAEAAAAAAAAAB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NFAQAFgAIACLEBAAbGAAACwQECAMAEBQDAAAAA&#10;xwAAAMgAAADIAAAAyQAAAMkAAADIAAAAxgAAAMMAAADCAAAAwQAAAL8AAAC9AAAAvAAAALsAAAC8&#10;AAAAvAEAA7gBAAO3AQAEtgAAA7cBAAS3AAADtwEAA7UAAAO0AAIDtQAFBrcACAm3AAoLvgALCMIA&#10;CQKuBgwAgQoPACEAAAABAAAAAwAAAAAAAAAAAAAAAQAAAAAAAAAC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EwAABEQBAAZ9AQAIsAEAB8YBAATAAAAAwQMDAMMAAADIAAAAygAAAMoAAADJAAAA&#10;yQAAAMkAAADHAAAAxAAAAMIAAADBAAAAvwAAAL0AAAC8AAAAuwAAALwAAAC8AQADuAEAA7cAAAO2&#10;AQADtgAAArcBAAO2AQADtQAAArQAAQKzAAMFswAHCLMACgu7AAoIugAJArQGDACcCw8AMAAAAAAA&#10;AAAF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TAQAEQwIA&#10;CHoBAAmuAgAIxAEABcAAAADCAwMAxAAAAMcAAADLAAAAzAAAAMkAAADIAAAAyQAAAMgAAADFAAAA&#10;wwAAAMIAAADAAAAAvgAAALwAAAC8AAAAvAAAALwAAAG5AAABuAAAAbYAAAG2AQACtgAAAbcAAAG2&#10;AQABtAAAArMAAwWxAAYIsgAJCrgACQevAAcBtgcMALEMDwA/AAAAAAAAAAMAAAA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xIBAAZDAQAIegIAC6oBAAnBAQAGvwAA&#10;AMMCAgDFAAAAxwAAAMwAAADMAAAAyAAAAMcAAADKAAAAyQAAAMYAAADFAAAAwwAAAMEAAAC/AAAA&#10;vQAAALwAAAC8AAAAvAAAALoAAAG4AAABtgAAALYAAAC3AAAAtwAAAbYAAAG1AQACtwACBLQABgiz&#10;AAcJtgAJB6oABwGzBwsAtQwOAFAAAAAFAAAAAAAAAAQAAAABAAAAAAAAAAI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EDwEABkQCAAl6AQALqAIACr0BAAa/AQACwwECAMUAAADFAAAAywAA&#10;AMwAAADIAAAAxgAAAMoAAADKAAAAxwAAAMYAAADFAAAAwgAAAMAAAAC+AAAAvQAAAL0AAAC9AQEA&#10;ugAAALkBAQC2AAAAtgEBALYAAAC3AAAAtwAAALYBAAK3AAEEtgAEB7IABwmzAAgGsAAGALAICwCs&#10;DA4AZAAAACIAAAABAAAAAAAAAAMAAAAAAAAAAQ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OAQAHRAEACXsBAAumAgAKuwEAB74AAALEAQEAxQAAAMQAAADLAAAAzAAAAMcAAADFAAAAygAA&#10;AMsAAADHAAAAxwAAAMUAAADDAAAAwAAAAL4AAAC+AAAAvQAAAL0AAAC7AAEAuQAAALcBAQC2AQEA&#10;tgEBALcAAQC3AQEAtgIAArMAAAO2AAUHrgAHCbEACAa4AQYArggLAKQNDgB0AAAAPgAAAAYAAAAA&#10;AAAA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RIBAAQ9AQAHgQIACqIB&#10;AAqzAQAHwgEABL8BAALFAAAAywAAAM0AAADLAAAAyAAAAMgAAADMAAAAywAAAMcAAADHAAAAxgAA&#10;AMQAAADBAAAAvwAAAL4AAAC+AAAAvgAAAL4AAAC+AAAAvAAAALsAAAC5AAAAuAAAALgAAAC4AAIF&#10;uAACBK4AAgKuAQQArAQIALUGCgCwCA0AlQkOAJwCBAB1AQQAAwAAAAABAwAGAAIBAQAAAAAAAQIF&#10;AAIDAgAAAAIAAAABAAAAAQAAAAAAAAAAAAAAAQAAAAE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MAAAEQwEAB4IBAAqRAgAKpgEAB7wBAAS8AQACwQAAAMgAAADFAAAAxAAAAMgA&#10;AADMAAAAzQAAAMwAAADLAAAAyQAAAMgAAADFAAAAxAAAAMEAAADAAAAAvwAAAL8AAAC+AAAAvQAA&#10;ALwAAAC7AAAAuwAAALsAAAC7AAAAuwABA7QAAQKzAAEBtgECAK4DBQCtBQgAqwYIAKcHCgC7AgUA&#10;vAMFAJQCBQAlAAAAAAACAAUAAgEBAAAAAAABAQMAAAAC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gBAARD&#10;AQAHhAIAC4kCAAugAQAHtwEABL0AAAHCAAAAygAAAMUAAADEAAAAygAAAM4AAADNAAAAzAAAAM0A&#10;AADKAAAAyQAAAMcAAADGAAAAwwAAAMIAAADBAAAAwAAAAL4AAAC+AAAAvQAAALwAAAC8AAAAvAAA&#10;ALwAAAC8AAABugAAAbYAAAC4AQIAswIDALUDBQCyBAYAqAUGALEEBgCyAwYAtwIFAFUBBAAOAAAA&#10;AAADAAcAAgAGAAIBAgAAAAIAAAAC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wAAA0EBAAeFAQAKigIAC5sCAAix&#10;AQAEvAAAAcQAAADLAAAAxwAAAMYAAADMAAAAzwAAAM0AAADMAAAAzQAAAMsAAADKAAAAyQAAAMgA&#10;AADFAAAAxAAAAMIAAADBAAAAvwAAAL8AAAC+AAAAvQAAAL0AAAC9AAAAvQAAAL0BAAC8AAAAuQEB&#10;ALcBAAC3AQEAugMCALUCAgCqAwMAqQQHAKwFBwCzAwYAgQMGADcAAAAAAQQABAADAAkAAgAEAAAA&#10;AwAAAAI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IAAQAEOgEAB4gBAAqOAQAKmgEAB6gBAAS5AQABwgAAAMkAAADI&#10;AAAAyQAAAMwAAADOAAAAzQAAAMwAAADMAAAAzAAAAMwAAADLAAAAygAAAMcAAADFAAAAwwAAAMIA&#10;AADBAAAAwAAAAL8AAAC/AAAAvgAAAL4AAAC+AAAAvgIBALsCAQC5AgAAuAEAALcBAAC3AgABtAIA&#10;Aa8BAAGvBQgAqgQHAKUEBwCgAwYAawMGABIAAAAAAAAAAAEDAAgAAAAEAAAAAwAAAAI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QzAQAHiQIACpQCAAqXAgAInAAAA7MBAAG+AAAAxQAAAMgAAADLAAAAywAAAMsAAADM&#10;AAAAzAAAAMsAAADNAAAAzQAAAMwAAADLAAAAyQAAAMcAAADEAAAAwwAAAMMAAADCAAAAwQAAAMAA&#10;AAC+AAAAvgAAAL4AAAC+AwIAugMBALoCAAC4AgAAtwIAAbUCAAK0AwADtAMABLMGCQCmBgkAnAUI&#10;AKoEBwCWAwYAVwIFAA4AAAAAAgQABgAAAAUAAAAEAAAAAwAAAAI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y8BAAeKAgAK&#10;mAIACpYBAAeVAAADrgAAAboAAADAAAAAxwAAAMsAAADJAAAAyAAAAMsAAADMAAAAygAAAM0AAADN&#10;AAAAzQAAAMwAAADKAAAAxwAAAMUAAADEAAAAxAAAAMMAAADCAAAAwAAAAL8AAAC+AAAAvgAAAL0E&#10;AgC8BAIAugIAALcDAAG3AwACtwMAA7cEAAW2BAAGsQYKAKoGCQCfBQgApQQHAK8EBwCjAwYARQIF&#10;AAcAAQAAAAAABgAAAAUAAAADAAAAAgAAAAE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BAAAAAAAC&#10;BAAAAQIAAAEDAQACBBEAAgQmAAEDLgACAzIAAgQ8AAEFUwACBnUAAQWLAAIGiQACBYoAAgaPAAIF&#10;jwABBYwAAQWNAAIFjAABBYsAAgaJAAEFiAACBYYAAgWFAAIGhAAFB4EABAd/AAIGfwACBnkAAQVl&#10;AAAESAAABDQBAAQuAAACLwEAAycAAAMYAAACBwAAAQAAAAEAAAADAAEAAwAAAAADAQABAwAAAQMA&#10;AAACAAAAAAAAAAAAAAAAAAABAQAAAAUAAAADAAAAAQAAAAEAAAADAAAAAw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AAAAAAAAAAAAAAAABAAAAAAAAAAAAAAAAAAABBAABAQQAAAEBAAAAAQABAQIAAQEBAAAAAAAA&#10;AgIAAAMEAAADAwAAAgUAAAIJAAACBgAAAgQAAAIIAAADBwAAAwcAAAIHAAACBwAAAwYAAAIGAAAC&#10;BgAAAgYAAwQDAAIEAQABAwIAAQMEAAACAwEAAgACAAMAAwADAwAAAQQAAAAEAQABAgAAAAEAAAEA&#10;AAABAQAAAAIAAAACAQEAAAAAAAAAAAAAAAAAAAAAAAABAgAAAQE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AAAAAAAAAACAAAAAgAAAAEA&#10;AAABAAAAAwAAAAAAAAAAAAAAAAAAAAAAAAAAAAAAAAAAAAEAAAABAQACAAEAAgAAAAAAAAAAAAEA&#10;AgMAAAEAAAAAAAAAAQAAAAAAAAAAAAAAAAAAAAEAAAABAAAAAQAAAAEAAAABAAACAwIAAQIAAAAB&#10;AAAAAgIBAAICAQABAAEAAAABAAEAAAAAAAAAAAAAAAAAAAAAAAAAAAAAAAAAAAAAAQABAAECAgAA&#10;AAEAAAAAAAAAAAAAAAAAAAAAAAAAAAAAAAAAAAAAAAAAAAABAAAAAgAAAAEAAAAAAAAAAAAAAAA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IAAAAAAAAAAAAAAAAAAAAAAAAAAAAAAAAA&#10;AAAAAQAAAgEBAAIBAAAAAAAAAAAAAAAAAAAAAAABAQAAAAAAAAAAAQACAgEAAgAAAAAAAQABAQAA&#10;AQEBAAIAAQACAAEAAQAAAAEAAAAAAAAAAAAAAAAAAAEBAAAAAAAAAAAAAAABAAIAAgECAAIAAQAA&#10;AAEAAAAAAAAAAAAAAAAAAAABAQAAAQEAAAAAAAAAAAAAAAAAAAAAAAAAAQAAAgIAAAICAAECAwAA&#10;AQIAAAAAAAAAAAAAAAAAAAAAAAAAAAAAAAAAAAAAAAAAAAAB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">
                <v:shape id="图片 2" o:spid="_x0000_s1028" type="#_x0000_t75" style="position:absolute;width:10951;height:10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45qrEAAAA2gAAAA8AAABkcnMvZG93bnJldi54bWxEj0FrwkAUhO+F/oflFXopumksUqKrWEWo&#10;4MGkXrw9ss8kmH27ZFeN/94VhB6HmfmGmc5704oLdb6xrOBzmIAgLq1uuFKw/1sPvkH4gKyxtUwK&#10;buRhPnt9mWKm7ZVzuhShEhHCPkMFdQguk9KXNRn0Q+uIo3e0ncEQZVdJ3eE1wk0r0yQZS4MNx4Ua&#10;HS1rKk/F2Sj4MIdmdcvP63RhRl9ut3U/eblR6v2tX0xABOrDf/jZ/tUKUnhciTdAz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45qrEAAAA2gAAAA8AAAAAAAAAAAAAAAAA&#10;nwIAAGRycy9kb3ducmV2LnhtbFBLBQYAAAAABAAEAPcAAACQAwAAAAA=&#10;">
                  <v:imagedata r:id="rId10" o:title="电热锅"/>
                  <v:path arrowok="t"/>
                </v:shape>
                <v:shape id="线形标注 2 4" o:spid="_x0000_s1029" type="#_x0000_t48" style="position:absolute;left:13184;top:4784;width:13697;height:40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tOsQA&#10;AADaAAAADwAAAGRycy9kb3ducmV2LnhtbESPQWsCMRSE74X+h/AKvWnWtkhdjWIFsehBuorg7bF5&#10;bhY3L8sm6uqvN4LQ4zAz3zCjSWsrcabGl44V9LoJCOLc6ZILBdvNvPMNwgdkjZVjUnAlD5Px68sI&#10;U+0u/EfnLBQiQtinqMCEUKdS+tyQRd91NXH0Dq6xGKJsCqkbvES4reRHkvSlxZLjgsGaZobyY3ay&#10;Cm7V52LJq/3SrMvB9Gerd1mx3yn1/tZOhyACteE//Gz/agVf8LgSb4A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H7TrEAAAA2gAAAA8AAAAAAAAAAAAAAAAAmAIAAGRycy9k&#10;b3ducmV2LnhtbFBLBQYAAAAABAAEAPUAAACJAwAAAAA=&#10;" adj="-9242,20020" fillcolor="#deeaf6 [660]" strokecolor="#1f4d78 [1604]" strokeweight="1pt">
                  <v:textbox>
                    <w:txbxContent>
                      <w:p w:rsidR="008B1FAD" w:rsidRPr="00AE015F" w:rsidRDefault="008B1FAD" w:rsidP="008B1FAD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AE015F">
                          <w:rPr>
                            <w:rFonts w:hint="eastAsia"/>
                            <w:color w:val="000000" w:themeColor="text1"/>
                          </w:rPr>
                          <w:t>开关旋转按钮</w:t>
                        </w:r>
                      </w:p>
                    </w:txbxContent>
                  </v:textbox>
                  <o:callout v:ext="edit" minusy="t"/>
                </v:shape>
              </v:group>
            </w:pict>
          </mc:Fallback>
        </mc:AlternateContent>
      </w:r>
    </w:p>
    <w:p w:rsidR="008B1FAD" w:rsidRPr="008B1FAD" w:rsidRDefault="00AC3B05" w:rsidP="008B1FAD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1C6ABF" wp14:editId="48380677">
                <wp:simplePos x="0" y="0"/>
                <wp:positionH relativeFrom="column">
                  <wp:posOffset>1105786</wp:posOffset>
                </wp:positionH>
                <wp:positionV relativeFrom="paragraph">
                  <wp:posOffset>189171</wp:posOffset>
                </wp:positionV>
                <wp:extent cx="1201184" cy="414670"/>
                <wp:effectExtent l="0" t="0" r="399415" b="23495"/>
                <wp:wrapNone/>
                <wp:docPr id="6" name="线形标注 2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1184" cy="41467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1604"/>
                            <a:gd name="adj6" fmla="val -31133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3B05" w:rsidRPr="00AE015F" w:rsidRDefault="00AC3B05" w:rsidP="008B1F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电热手柄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线形标注 2 6" o:spid="_x0000_s1030" type="#_x0000_t48" style="position:absolute;left:0;text-align:left;margin-left:87.05pt;margin-top:14.9pt;width:94.6pt;height:32.6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" adj="-6725,19786" fillcolor="#deeaf6 [660]" strokecolor="#1f4d78 [1604]" strokeweight="1pt">
                <v:textbox>
                  <w:txbxContent>
                    <w:p w:rsidR="00AC3B05" w:rsidRPr="00AE015F" w:rsidRDefault="00AC3B05" w:rsidP="008B1F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电热手柄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352C7A" w:rsidRDefault="00352C7A" w:rsidP="00352C7A"/>
    <w:p w:rsidR="00352C7A" w:rsidRDefault="00352C7A" w:rsidP="00DF517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规格型号</w:t>
      </w:r>
    </w:p>
    <w:tbl>
      <w:tblPr>
        <w:tblStyle w:val="1-5"/>
        <w:tblW w:w="0" w:type="auto"/>
        <w:tblLook w:val="0400" w:firstRow="0" w:lastRow="0" w:firstColumn="0" w:lastColumn="0" w:noHBand="0" w:noVBand="1"/>
      </w:tblPr>
      <w:tblGrid>
        <w:gridCol w:w="4604"/>
        <w:gridCol w:w="4605"/>
      </w:tblGrid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名称</w:t>
            </w:r>
          </w:p>
        </w:tc>
        <w:tc>
          <w:tcPr>
            <w:tcW w:w="4605" w:type="dxa"/>
          </w:tcPr>
          <w:p w:rsidR="00FF38A4" w:rsidRDefault="00454B33" w:rsidP="00454B33">
            <w:pPr>
              <w:tabs>
                <w:tab w:val="left" w:pos="1373"/>
              </w:tabs>
              <w:ind w:firstLine="0"/>
              <w:rPr>
                <w:rFonts w:hint="eastAsia"/>
              </w:rPr>
            </w:pPr>
            <w:r>
              <w:tab/>
            </w:r>
            <w:r w:rsidRPr="00454B33">
              <w:rPr>
                <w:rFonts w:hint="eastAsia"/>
              </w:rPr>
              <w:t>电热锅</w:t>
            </w:r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型号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BH-SMZ3573</w:t>
            </w:r>
          </w:p>
        </w:tc>
      </w:tr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产品重量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2.3KG</w:t>
            </w:r>
            <w:bookmarkStart w:id="0" w:name="_GoBack"/>
            <w:bookmarkEnd w:id="0"/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产品重量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2L</w:t>
            </w:r>
          </w:p>
        </w:tc>
      </w:tr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额定功率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600W</w:t>
            </w:r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额定功率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t>220V~50Hz</w:t>
            </w:r>
          </w:p>
        </w:tc>
      </w:tr>
      <w:tr w:rsidR="00FF38A4" w:rsidTr="003D5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内锅深度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：</w:t>
            </w:r>
            <w:r w:rsidRPr="00454B33">
              <w:rPr>
                <w:rFonts w:hint="eastAsia"/>
              </w:rPr>
              <w:t>7.6cm</w:t>
            </w:r>
          </w:p>
        </w:tc>
      </w:tr>
      <w:tr w:rsidR="00FF38A4" w:rsidTr="003D5F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604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产品功能</w:t>
            </w:r>
          </w:p>
        </w:tc>
        <w:tc>
          <w:tcPr>
            <w:tcW w:w="4605" w:type="dxa"/>
          </w:tcPr>
          <w:p w:rsidR="00FF38A4" w:rsidRDefault="00454B33" w:rsidP="00FF38A4">
            <w:pPr>
              <w:ind w:firstLine="0"/>
              <w:rPr>
                <w:rFonts w:hint="eastAsia"/>
              </w:rPr>
            </w:pPr>
            <w:r w:rsidRPr="00454B33">
              <w:rPr>
                <w:rFonts w:hint="eastAsia"/>
              </w:rPr>
              <w:t>煎、炒、焖、煮、炖、涮等</w:t>
            </w:r>
          </w:p>
        </w:tc>
      </w:tr>
    </w:tbl>
    <w:p w:rsidR="00FF38A4" w:rsidRPr="00FF38A4" w:rsidRDefault="00FF38A4" w:rsidP="003D5F0A">
      <w:pPr>
        <w:ind w:firstLine="0"/>
        <w:rPr>
          <w:rFonts w:hint="eastAsia"/>
        </w:rPr>
      </w:pP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名称：电热锅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型号：</w:t>
      </w:r>
      <w:r>
        <w:rPr>
          <w:rFonts w:hint="eastAsia"/>
        </w:rPr>
        <w:t>BH-SMZ3573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产品重量：</w:t>
      </w:r>
      <w:r>
        <w:rPr>
          <w:rFonts w:hint="eastAsia"/>
        </w:rPr>
        <w:t>2.3KG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额定容积：</w:t>
      </w:r>
      <w:r>
        <w:rPr>
          <w:rFonts w:hint="eastAsia"/>
        </w:rPr>
        <w:t>2L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额定功率：</w:t>
      </w:r>
      <w:r>
        <w:rPr>
          <w:rFonts w:hint="eastAsia"/>
        </w:rPr>
        <w:t>600W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额定电压</w:t>
      </w:r>
      <w:r>
        <w:rPr>
          <w:rFonts w:hint="eastAsia"/>
        </w:rPr>
        <w:t>/</w:t>
      </w:r>
      <w:r>
        <w:rPr>
          <w:rFonts w:hint="eastAsia"/>
        </w:rPr>
        <w:t>频率：</w:t>
      </w:r>
      <w:r>
        <w:rPr>
          <w:rFonts w:hint="eastAsia"/>
        </w:rPr>
        <w:t>220V~50Hz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lastRenderedPageBreak/>
        <w:t>内锅深度：</w:t>
      </w:r>
      <w:r>
        <w:rPr>
          <w:rFonts w:hint="eastAsia"/>
        </w:rPr>
        <w:t>7.6cm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产品功能：煎、炒、焖、煮、炖、涮等</w:t>
      </w:r>
    </w:p>
    <w:p w:rsidR="00352C7A" w:rsidRDefault="00352C7A" w:rsidP="00352C7A"/>
    <w:p w:rsidR="00352C7A" w:rsidRDefault="00352C7A" w:rsidP="00C72651">
      <w:pPr>
        <w:pStyle w:val="1"/>
        <w:numPr>
          <w:ilvl w:val="0"/>
          <w:numId w:val="1"/>
        </w:numPr>
        <w:ind w:left="569" w:hangingChars="177" w:hanging="569"/>
        <w:rPr>
          <w:rFonts w:hint="eastAsia"/>
        </w:rPr>
      </w:pPr>
      <w:r>
        <w:rPr>
          <w:rFonts w:hint="eastAsia"/>
        </w:rPr>
        <w:t>产品特点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无极温控，自动恒温保护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优质不粘涂层，经久耐用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全钢化玻璃上盖，烹饪过程可视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分离式外置旋钮，火力调节方便快捷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全贴合加热发热管，沸腾更快捷</w:t>
      </w:r>
    </w:p>
    <w:p w:rsidR="00352C7A" w:rsidRDefault="00352C7A" w:rsidP="00352C7A"/>
    <w:p w:rsidR="00352C7A" w:rsidRDefault="00352C7A" w:rsidP="00C72651">
      <w:pPr>
        <w:pStyle w:val="1"/>
        <w:numPr>
          <w:ilvl w:val="0"/>
          <w:numId w:val="1"/>
        </w:numPr>
        <w:ind w:left="569" w:hangingChars="177" w:hanging="569"/>
        <w:rPr>
          <w:rFonts w:hint="eastAsia"/>
        </w:rPr>
      </w:pPr>
      <w:r>
        <w:rPr>
          <w:rFonts w:hint="eastAsia"/>
        </w:rPr>
        <w:t>注意事项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当您使用电器产品时，除必须遵守基本的安全守则外，特别提醒注意以下内容：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本产品插头为三插结构，所用插座应安全接地；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t>使用前，应使锅体及插头部位干燥无水，以防止漏电。使用完毕，先将旋钮旋至“关”，再拔下电源插头，不使用电热锅时，不要连接电源；</w:t>
      </w:r>
    </w:p>
    <w:p w:rsidR="00352C7A" w:rsidRDefault="00352C7A" w:rsidP="00352C7A">
      <w:pPr>
        <w:rPr>
          <w:rFonts w:hint="eastAsia"/>
        </w:rPr>
      </w:pPr>
      <w:r>
        <w:rPr>
          <w:rFonts w:hint="eastAsia"/>
        </w:rPr>
        <w:lastRenderedPageBreak/>
        <w:t>锅内表面经不粘涂层加工处理，请勿使用金属锅铲、小刀或其他尖锐物，以避免刮伤；</w:t>
      </w:r>
    </w:p>
    <w:p w:rsidR="00EC084F" w:rsidRDefault="00352C7A" w:rsidP="00352C7A">
      <w:r>
        <w:rPr>
          <w:rFonts w:hint="eastAsia"/>
        </w:rPr>
        <w:t>清洗时切勿将插头浸于液体或水中，严禁将整个电热锅浸入水中清洗。</w:t>
      </w:r>
    </w:p>
    <w:sectPr w:rsidR="00EC084F" w:rsidSect="002255F2">
      <w:pgSz w:w="10433" w:h="7371" w:orient="landscape"/>
      <w:pgMar w:top="890" w:right="720" w:bottom="89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066D5"/>
    <w:multiLevelType w:val="multilevel"/>
    <w:tmpl w:val="CE9243D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2C7A"/>
    <w:rsid w:val="000319C0"/>
    <w:rsid w:val="00045132"/>
    <w:rsid w:val="0011242C"/>
    <w:rsid w:val="001646A0"/>
    <w:rsid w:val="00184321"/>
    <w:rsid w:val="0019152F"/>
    <w:rsid w:val="001A6E86"/>
    <w:rsid w:val="001C00A8"/>
    <w:rsid w:val="001E6B74"/>
    <w:rsid w:val="002255F2"/>
    <w:rsid w:val="00274E4F"/>
    <w:rsid w:val="002932E8"/>
    <w:rsid w:val="002C4AB6"/>
    <w:rsid w:val="00336C21"/>
    <w:rsid w:val="00352C7A"/>
    <w:rsid w:val="003960CA"/>
    <w:rsid w:val="003D5F0A"/>
    <w:rsid w:val="004307CA"/>
    <w:rsid w:val="00440735"/>
    <w:rsid w:val="00454B33"/>
    <w:rsid w:val="00493E07"/>
    <w:rsid w:val="004B7E60"/>
    <w:rsid w:val="004C3C53"/>
    <w:rsid w:val="00505D16"/>
    <w:rsid w:val="00527DDE"/>
    <w:rsid w:val="00543FB3"/>
    <w:rsid w:val="00596C57"/>
    <w:rsid w:val="005A416A"/>
    <w:rsid w:val="005A5DCD"/>
    <w:rsid w:val="005D2FB9"/>
    <w:rsid w:val="00622DDD"/>
    <w:rsid w:val="00644423"/>
    <w:rsid w:val="00661916"/>
    <w:rsid w:val="006E4634"/>
    <w:rsid w:val="007B4AAB"/>
    <w:rsid w:val="007C5FFE"/>
    <w:rsid w:val="00804470"/>
    <w:rsid w:val="0084144D"/>
    <w:rsid w:val="00843F8E"/>
    <w:rsid w:val="008B1FAD"/>
    <w:rsid w:val="008F1EB7"/>
    <w:rsid w:val="008F3E9F"/>
    <w:rsid w:val="00A16072"/>
    <w:rsid w:val="00A34B3C"/>
    <w:rsid w:val="00AC3B05"/>
    <w:rsid w:val="00AE015F"/>
    <w:rsid w:val="00B51B98"/>
    <w:rsid w:val="00BD3D71"/>
    <w:rsid w:val="00C33693"/>
    <w:rsid w:val="00C72651"/>
    <w:rsid w:val="00D01EC9"/>
    <w:rsid w:val="00DA0FE2"/>
    <w:rsid w:val="00DF5176"/>
    <w:rsid w:val="00EC084F"/>
    <w:rsid w:val="00F0110E"/>
    <w:rsid w:val="00F0720E"/>
    <w:rsid w:val="00F87BB2"/>
    <w:rsid w:val="00FC49C1"/>
    <w:rsid w:val="00FF3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255F2"/>
    <w:pPr>
      <w:widowControl w:val="0"/>
      <w:ind w:firstLine="357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qFormat/>
    <w:rsid w:val="002255F2"/>
    <w:pPr>
      <w:keepNext/>
      <w:keepLines/>
      <w:spacing w:line="240" w:lineRule="atLeast"/>
      <w:ind w:left="420" w:hanging="42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2255F2"/>
    <w:pPr>
      <w:keepNext/>
      <w:keepLines/>
      <w:spacing w:before="40" w:after="40"/>
      <w:outlineLvl w:val="1"/>
    </w:pPr>
    <w:rPr>
      <w:rFonts w:asciiTheme="majorHAnsi" w:hAnsiTheme="majorHAnsi" w:cstheme="majorBidi"/>
      <w:bCs/>
      <w:sz w:val="28"/>
      <w:szCs w:val="32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255F2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2255F2"/>
    <w:rPr>
      <w:rFonts w:asciiTheme="majorHAnsi" w:hAnsiTheme="majorHAnsi" w:cstheme="majorBidi"/>
      <w:bCs/>
      <w:kern w:val="2"/>
      <w:sz w:val="28"/>
      <w:szCs w:val="32"/>
      <w:u w:val="single"/>
    </w:rPr>
  </w:style>
  <w:style w:type="paragraph" w:styleId="a3">
    <w:name w:val="Balloon Text"/>
    <w:basedOn w:val="a"/>
    <w:link w:val="Char"/>
    <w:rsid w:val="00493E07"/>
    <w:rPr>
      <w:sz w:val="18"/>
      <w:szCs w:val="18"/>
    </w:rPr>
  </w:style>
  <w:style w:type="character" w:customStyle="1" w:styleId="Char">
    <w:name w:val="批注框文本 Char"/>
    <w:basedOn w:val="a0"/>
    <w:link w:val="a3"/>
    <w:rsid w:val="00493E07"/>
    <w:rPr>
      <w:kern w:val="2"/>
      <w:sz w:val="18"/>
      <w:szCs w:val="18"/>
    </w:rPr>
  </w:style>
  <w:style w:type="table" w:styleId="a4">
    <w:name w:val="Table Grid"/>
    <w:basedOn w:val="a1"/>
    <w:rsid w:val="00FF38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5">
    <w:name w:val="Medium Shading 1 Accent 5"/>
    <w:basedOn w:val="a1"/>
    <w:uiPriority w:val="63"/>
    <w:rsid w:val="003D5F0A"/>
    <w:tblPr>
      <w:tblStyleRowBandSize w:val="1"/>
      <w:tblStyleColBandSize w:val="1"/>
      <w:tblInd w:w="0" w:type="dxa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255F2"/>
    <w:pPr>
      <w:widowControl w:val="0"/>
      <w:ind w:firstLine="357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qFormat/>
    <w:rsid w:val="002255F2"/>
    <w:pPr>
      <w:keepNext/>
      <w:keepLines/>
      <w:spacing w:line="240" w:lineRule="atLeast"/>
      <w:ind w:left="420" w:hanging="42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2255F2"/>
    <w:pPr>
      <w:keepNext/>
      <w:keepLines/>
      <w:spacing w:before="40" w:after="40"/>
      <w:outlineLvl w:val="1"/>
    </w:pPr>
    <w:rPr>
      <w:rFonts w:asciiTheme="majorHAnsi" w:hAnsiTheme="majorHAnsi" w:cstheme="majorBidi"/>
      <w:bCs/>
      <w:sz w:val="28"/>
      <w:szCs w:val="32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255F2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2255F2"/>
    <w:rPr>
      <w:rFonts w:asciiTheme="majorHAnsi" w:hAnsiTheme="majorHAnsi" w:cstheme="majorBidi"/>
      <w:bCs/>
      <w:kern w:val="2"/>
      <w:sz w:val="28"/>
      <w:szCs w:val="32"/>
      <w:u w:val="single"/>
    </w:rPr>
  </w:style>
  <w:style w:type="paragraph" w:styleId="a3">
    <w:name w:val="Balloon Text"/>
    <w:basedOn w:val="a"/>
    <w:link w:val="Char"/>
    <w:rsid w:val="00493E07"/>
    <w:rPr>
      <w:sz w:val="18"/>
      <w:szCs w:val="18"/>
    </w:rPr>
  </w:style>
  <w:style w:type="character" w:customStyle="1" w:styleId="Char">
    <w:name w:val="批注框文本 Char"/>
    <w:basedOn w:val="a0"/>
    <w:link w:val="a3"/>
    <w:rsid w:val="00493E07"/>
    <w:rPr>
      <w:kern w:val="2"/>
      <w:sz w:val="18"/>
      <w:szCs w:val="18"/>
    </w:rPr>
  </w:style>
  <w:style w:type="table" w:styleId="a4">
    <w:name w:val="Table Grid"/>
    <w:basedOn w:val="a1"/>
    <w:rsid w:val="00FF38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5">
    <w:name w:val="Medium Shading 1 Accent 5"/>
    <w:basedOn w:val="a1"/>
    <w:uiPriority w:val="63"/>
    <w:rsid w:val="003D5F0A"/>
    <w:tblPr>
      <w:tblStyleRowBandSize w:val="1"/>
      <w:tblStyleColBandSize w:val="1"/>
      <w:tblInd w:w="0" w:type="dxa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6696;&#20363;%201.2%20&#21046;&#20316;&#20135;&#21697;&#35828;&#26126;&#20070;\&#20135;&#21697;&#35828;&#26126;&#20070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4FE5A-F726-44F8-9909-36843F6F2C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产品说明书模板</Template>
  <TotalTime>49</TotalTime>
  <Pages>5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A</cp:lastModifiedBy>
  <cp:revision>17</cp:revision>
  <dcterms:created xsi:type="dcterms:W3CDTF">2025-03-25T07:06:00Z</dcterms:created>
  <dcterms:modified xsi:type="dcterms:W3CDTF">2025-03-25T07:55:00Z</dcterms:modified>
</cp:coreProperties>
</file>