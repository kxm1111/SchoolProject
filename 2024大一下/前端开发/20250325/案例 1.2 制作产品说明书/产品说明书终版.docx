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7A9" w:rsidRDefault="005C1751" w:rsidP="005C1751">
      <w:pPr>
        <w:sectPr w:rsidR="00D577A9" w:rsidSect="002255F2">
          <w:pgSz w:w="10433" w:h="7371" w:orient="landscape"/>
          <w:pgMar w:top="890" w:right="720" w:bottom="890" w:left="720" w:header="851" w:footer="992" w:gutter="0"/>
          <w:cols w:space="425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24000" cy="4680000"/>
            <wp:effectExtent l="0" t="0" r="5715" b="63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2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7A9" w:rsidRDefault="00D577A9" w:rsidP="00D577A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电路原理图及产品结构</w:t>
      </w:r>
    </w:p>
    <w:p w:rsidR="00EC084F" w:rsidRDefault="003172F3" w:rsidP="00D577A9">
      <w:pPr>
        <w:pStyle w:val="2"/>
        <w:numPr>
          <w:ilvl w:val="1"/>
          <w:numId w:val="1"/>
        </w:numPr>
      </w:pPr>
      <w:r>
        <w:rPr>
          <w:rFonts w:hint="eastAsia"/>
          <w:noProof/>
        </w:rPr>
        <w:drawing>
          <wp:anchor distT="0" distB="0" distL="114300" distR="114300" simplePos="0" relativeHeight="251654144" behindDoc="1" locked="0" layoutInCell="1" allowOverlap="1" wp14:anchorId="52923657" wp14:editId="4E3B844B">
            <wp:simplePos x="0" y="0"/>
            <wp:positionH relativeFrom="column">
              <wp:posOffset>3771900</wp:posOffset>
            </wp:positionH>
            <wp:positionV relativeFrom="paragraph">
              <wp:posOffset>143510</wp:posOffset>
            </wp:positionV>
            <wp:extent cx="1924050" cy="1305560"/>
            <wp:effectExtent l="0" t="0" r="0" b="8890"/>
            <wp:wrapTight wrapText="bothSides">
              <wp:wrapPolygon edited="0">
                <wp:start x="0" y="0"/>
                <wp:lineTo x="0" y="21432"/>
                <wp:lineTo x="21386" y="21432"/>
                <wp:lineTo x="2138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电热原理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7A9">
        <w:rPr>
          <w:rFonts w:hint="eastAsia"/>
        </w:rPr>
        <w:t>电路原理图</w:t>
      </w:r>
    </w:p>
    <w:p w:rsidR="00D577A9" w:rsidRPr="00D577A9" w:rsidRDefault="00D577A9" w:rsidP="005C1751">
      <w:r w:rsidRPr="00D577A9">
        <w:rPr>
          <w:rFonts w:hint="eastAsia"/>
        </w:rPr>
        <w:t>加热原理：电热锅的锅体底部装有加热盘，在加热盘内有独立加热管，加热管的上下均由导热片包裹，加热管与导热片组成加热盘。加热管在加热后，会通过导热片将热量均匀的传导至锅体底部，从而加热食物。</w:t>
      </w:r>
    </w:p>
    <w:p w:rsidR="00D577A9" w:rsidRDefault="00285E11" w:rsidP="00D577A9">
      <w:pPr>
        <w:pStyle w:val="2"/>
        <w:numPr>
          <w:ilvl w:val="1"/>
          <w:numId w:val="1"/>
        </w:num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408940</wp:posOffset>
                </wp:positionV>
                <wp:extent cx="4724400" cy="1506855"/>
                <wp:effectExtent l="0" t="0" r="1905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1506855"/>
                          <a:chOff x="0" y="0"/>
                          <a:chExt cx="4724400" cy="1506855"/>
                        </a:xfrm>
                      </wpg:grpSpPr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9725" y="0"/>
                            <a:ext cx="1666875" cy="1506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线形标注 2 5"/>
                        <wps:cNvSpPr/>
                        <wps:spPr>
                          <a:xfrm>
                            <a:off x="3552825" y="1009650"/>
                            <a:ext cx="1171575" cy="428625"/>
                          </a:xfrm>
                          <a:prstGeom prst="borderCallout2">
                            <a:avLst>
                              <a:gd name="adj1" fmla="val 80972"/>
                              <a:gd name="adj2" fmla="val -10833"/>
                              <a:gd name="adj3" fmla="val 23194"/>
                              <a:gd name="adj4" fmla="val -26667"/>
                              <a:gd name="adj5" fmla="val 46667"/>
                              <a:gd name="adj6" fmla="val -75667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593F" w:rsidRPr="00AB5D9E" w:rsidRDefault="00AB5D9E" w:rsidP="00AB5D9E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 w:rsidRPr="00AB5D9E">
                                <w:rPr>
                                  <w:rFonts w:hint="eastAsia"/>
                                  <w:color w:val="000000" w:themeColor="text1"/>
                                </w:rPr>
                                <w:t>开关</w:t>
                              </w:r>
                              <w:r w:rsidRPr="00AB5D9E">
                                <w:rPr>
                                  <w:color w:val="000000" w:themeColor="text1"/>
                                </w:rPr>
                                <w:t>旋转按钮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线形标注 2 6"/>
                        <wps:cNvSpPr/>
                        <wps:spPr>
                          <a:xfrm>
                            <a:off x="3657600" y="209550"/>
                            <a:ext cx="542925" cy="428625"/>
                          </a:xfrm>
                          <a:prstGeom prst="borderCallout2">
                            <a:avLst>
                              <a:gd name="adj1" fmla="val 80972"/>
                              <a:gd name="adj2" fmla="val -10833"/>
                              <a:gd name="adj3" fmla="val 23194"/>
                              <a:gd name="adj4" fmla="val -26667"/>
                              <a:gd name="adj5" fmla="val 68889"/>
                              <a:gd name="adj6" fmla="val -149351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5BD7" w:rsidRPr="00AB5D9E" w:rsidRDefault="008A5BD7" w:rsidP="00AB5D9E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锅盖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线形标注 2 8"/>
                        <wps:cNvSpPr/>
                        <wps:spPr>
                          <a:xfrm>
                            <a:off x="0" y="400050"/>
                            <a:ext cx="962025" cy="428625"/>
                          </a:xfrm>
                          <a:prstGeom prst="borderCallout2">
                            <a:avLst>
                              <a:gd name="adj1" fmla="val 107638"/>
                              <a:gd name="adj2" fmla="val 172092"/>
                              <a:gd name="adj3" fmla="val 158749"/>
                              <a:gd name="adj4" fmla="val 112937"/>
                              <a:gd name="adj5" fmla="val 102222"/>
                              <a:gd name="adj6" fmla="val 71702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5BD7" w:rsidRPr="00AB5D9E" w:rsidRDefault="008A5BD7" w:rsidP="00AB5D9E">
                              <w:pPr>
                                <w:ind w:firstLine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电热锅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手柄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style="position:absolute;left:0;text-align:left;margin-left:32.25pt;margin-top:32.2pt;width:372pt;height:118.65pt;z-index:251665408" coordsize="47244,15068" o:gfxdata="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left:16097;width:16669;height:15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">
                  <v:imagedata r:id="rId11" o:title=""/>
                  <v:path arrowok="t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线形标注 2 5" o:spid="_x0000_s1028" type="#_x0000_t48" style="position:absolute;left:35528;top:10096;width:1171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" adj="-16344,10080,-5760,5010,-2340,17490" fillcolor="#bdd6ee [1300]" strokecolor="black [3213]" strokeweight="1pt">
                  <v:textbox>
                    <w:txbxContent>
                      <w:p w:rsidR="00DB593F" w:rsidRPr="00AB5D9E" w:rsidRDefault="00AB5D9E" w:rsidP="00AB5D9E">
                        <w:pPr>
                          <w:ind w:firstLine="0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AB5D9E">
                          <w:rPr>
                            <w:rFonts w:hint="eastAsia"/>
                            <w:color w:val="000000" w:themeColor="text1"/>
                          </w:rPr>
                          <w:t>开关</w:t>
                        </w:r>
                        <w:r w:rsidRPr="00AB5D9E">
                          <w:rPr>
                            <w:color w:val="000000" w:themeColor="text1"/>
                          </w:rPr>
                          <w:t>旋转按钮</w:t>
                        </w:r>
                      </w:p>
                    </w:txbxContent>
                  </v:textbox>
                </v:shape>
                <v:shape id="线形标注 2 6" o:spid="_x0000_s1029" type="#_x0000_t48" style="position:absolute;left:36576;top:2095;width:5429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" adj="-32260,14880,-5760,5010,-2340,17490" fillcolor="#bdd6ee [1300]" strokecolor="black [3213]" strokeweight="1pt">
                  <v:textbox>
                    <w:txbxContent>
                      <w:p w:rsidR="008A5BD7" w:rsidRPr="00AB5D9E" w:rsidRDefault="008A5BD7" w:rsidP="00AB5D9E">
                        <w:pPr>
                          <w:ind w:firstLine="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锅盖</w:t>
                        </w:r>
                      </w:p>
                    </w:txbxContent>
                  </v:textbox>
                </v:shape>
                <v:shape id="线形标注 2 8" o:spid="_x0000_s1030" type="#_x0000_t48" style="position:absolute;top:4000;width:962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" adj="15488,22080,24394,34290,37172,23250" fillcolor="#bdd6ee [1300]" strokecolor="black [3213]" strokeweight="1pt">
                  <v:textbox>
                    <w:txbxContent>
                      <w:p w:rsidR="008A5BD7" w:rsidRPr="00AB5D9E" w:rsidRDefault="008A5BD7" w:rsidP="00AB5D9E">
                        <w:pPr>
                          <w:ind w:firstLine="0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电热锅</w:t>
                        </w:r>
                        <w:r>
                          <w:rPr>
                            <w:color w:val="000000" w:themeColor="text1"/>
                          </w:rPr>
                          <w:t>手柄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77A9" w:rsidRPr="00D577A9">
        <w:rPr>
          <w:rFonts w:hint="eastAsia"/>
        </w:rPr>
        <w:t>产品结构</w:t>
      </w:r>
    </w:p>
    <w:p w:rsidR="00D577A9" w:rsidRDefault="00D577A9" w:rsidP="00285E11">
      <w:pPr>
        <w:sectPr w:rsidR="00D577A9" w:rsidSect="002255F2">
          <w:pgSz w:w="10433" w:h="7371" w:orient="landscape"/>
          <w:pgMar w:top="890" w:right="720" w:bottom="890" w:left="720" w:header="851" w:footer="992" w:gutter="0"/>
          <w:cols w:space="425"/>
          <w:docGrid w:type="lines" w:linePitch="312"/>
        </w:sectPr>
      </w:pPr>
    </w:p>
    <w:p w:rsidR="00D577A9" w:rsidRDefault="00D577A9" w:rsidP="00D577A9">
      <w:pPr>
        <w:pStyle w:val="1"/>
        <w:numPr>
          <w:ilvl w:val="0"/>
          <w:numId w:val="1"/>
        </w:numPr>
      </w:pPr>
      <w:r w:rsidRPr="00D577A9">
        <w:rPr>
          <w:rFonts w:hint="eastAsia"/>
        </w:rPr>
        <w:lastRenderedPageBreak/>
        <w:t>规格型号</w:t>
      </w:r>
    </w:p>
    <w:tbl>
      <w:tblPr>
        <w:tblStyle w:val="3-5"/>
        <w:tblW w:w="0" w:type="auto"/>
        <w:tblLook w:val="0400" w:firstRow="0" w:lastRow="0" w:firstColumn="0" w:lastColumn="0" w:noHBand="0" w:noVBand="1"/>
      </w:tblPr>
      <w:tblGrid>
        <w:gridCol w:w="2122"/>
        <w:gridCol w:w="3685"/>
      </w:tblGrid>
      <w:tr w:rsidR="005A55FD" w:rsidTr="00D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名称</w:t>
            </w:r>
          </w:p>
        </w:tc>
        <w:tc>
          <w:tcPr>
            <w:tcW w:w="3685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电热锅</w:t>
            </w:r>
          </w:p>
        </w:tc>
      </w:tr>
      <w:tr w:rsidR="005A55FD" w:rsidTr="00DB593F"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型号</w:t>
            </w:r>
          </w:p>
        </w:tc>
        <w:tc>
          <w:tcPr>
            <w:tcW w:w="3685" w:type="dxa"/>
          </w:tcPr>
          <w:p w:rsidR="005A55FD" w:rsidRDefault="00DE06D8" w:rsidP="005A55FD">
            <w:pPr>
              <w:ind w:firstLine="0"/>
            </w:pPr>
            <w:r w:rsidRPr="00DE06D8">
              <w:t>BH-SMZ3573</w:t>
            </w:r>
          </w:p>
        </w:tc>
      </w:tr>
      <w:tr w:rsidR="005A55FD" w:rsidTr="00D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产品重量</w:t>
            </w:r>
          </w:p>
        </w:tc>
        <w:tc>
          <w:tcPr>
            <w:tcW w:w="3685" w:type="dxa"/>
          </w:tcPr>
          <w:p w:rsidR="005A55FD" w:rsidRDefault="00DE06D8" w:rsidP="005A55FD">
            <w:pPr>
              <w:ind w:firstLine="0"/>
            </w:pPr>
            <w:r w:rsidRPr="00DE06D8">
              <w:t>2.3KG</w:t>
            </w:r>
          </w:p>
        </w:tc>
      </w:tr>
      <w:tr w:rsidR="005A55FD" w:rsidTr="00DB593F"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额定容积</w:t>
            </w:r>
          </w:p>
        </w:tc>
        <w:tc>
          <w:tcPr>
            <w:tcW w:w="3685" w:type="dxa"/>
          </w:tcPr>
          <w:p w:rsidR="005A55FD" w:rsidRDefault="00DB593F" w:rsidP="005A55FD">
            <w:pPr>
              <w:ind w:firstLine="0"/>
            </w:pPr>
            <w:r w:rsidRPr="00DB593F">
              <w:t>2L</w:t>
            </w:r>
          </w:p>
        </w:tc>
      </w:tr>
      <w:tr w:rsidR="005A55FD" w:rsidTr="00D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额定功率</w:t>
            </w:r>
          </w:p>
        </w:tc>
        <w:tc>
          <w:tcPr>
            <w:tcW w:w="3685" w:type="dxa"/>
          </w:tcPr>
          <w:p w:rsidR="005A55FD" w:rsidRDefault="00DB593F" w:rsidP="005A55FD">
            <w:pPr>
              <w:ind w:firstLine="0"/>
            </w:pPr>
            <w:r w:rsidRPr="00DB593F">
              <w:t>600W</w:t>
            </w:r>
          </w:p>
        </w:tc>
      </w:tr>
      <w:tr w:rsidR="005A55FD" w:rsidTr="00DB593F"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额定电压</w:t>
            </w:r>
            <w:r w:rsidRPr="00DE06D8">
              <w:rPr>
                <w:rFonts w:hint="eastAsia"/>
              </w:rPr>
              <w:t>/</w:t>
            </w:r>
            <w:r w:rsidRPr="00DE06D8">
              <w:rPr>
                <w:rFonts w:hint="eastAsia"/>
              </w:rPr>
              <w:t>频率</w:t>
            </w:r>
          </w:p>
        </w:tc>
        <w:tc>
          <w:tcPr>
            <w:tcW w:w="3685" w:type="dxa"/>
          </w:tcPr>
          <w:p w:rsidR="005A55FD" w:rsidRDefault="00DB593F" w:rsidP="005A55FD">
            <w:pPr>
              <w:ind w:firstLine="0"/>
            </w:pPr>
            <w:r w:rsidRPr="00DB593F">
              <w:t>220V~50Hz</w:t>
            </w:r>
          </w:p>
        </w:tc>
      </w:tr>
      <w:tr w:rsidR="005A55FD" w:rsidTr="00DB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内锅深度</w:t>
            </w:r>
          </w:p>
        </w:tc>
        <w:tc>
          <w:tcPr>
            <w:tcW w:w="3685" w:type="dxa"/>
          </w:tcPr>
          <w:p w:rsidR="005A55FD" w:rsidRDefault="00DB593F" w:rsidP="005A55FD">
            <w:pPr>
              <w:ind w:firstLine="0"/>
            </w:pPr>
            <w:r>
              <w:t>7.6</w:t>
            </w:r>
            <w:r w:rsidRPr="00DB593F">
              <w:t>cm</w:t>
            </w:r>
          </w:p>
        </w:tc>
      </w:tr>
      <w:tr w:rsidR="005A55FD" w:rsidTr="00DB593F">
        <w:tc>
          <w:tcPr>
            <w:tcW w:w="2122" w:type="dxa"/>
          </w:tcPr>
          <w:p w:rsidR="005A55FD" w:rsidRDefault="00DE06D8" w:rsidP="005A55FD">
            <w:pPr>
              <w:ind w:firstLine="0"/>
            </w:pPr>
            <w:r w:rsidRPr="00DE06D8">
              <w:rPr>
                <w:rFonts w:hint="eastAsia"/>
              </w:rPr>
              <w:t>产品功能</w:t>
            </w:r>
          </w:p>
        </w:tc>
        <w:tc>
          <w:tcPr>
            <w:tcW w:w="3685" w:type="dxa"/>
          </w:tcPr>
          <w:p w:rsidR="005A55FD" w:rsidRDefault="00DB593F" w:rsidP="005A55FD">
            <w:pPr>
              <w:ind w:firstLine="0"/>
            </w:pPr>
            <w:r w:rsidRPr="00DB593F">
              <w:rPr>
                <w:rFonts w:hint="eastAsia"/>
              </w:rPr>
              <w:t>煎、炒、焖、煮、炖、涮等</w:t>
            </w:r>
          </w:p>
        </w:tc>
      </w:tr>
    </w:tbl>
    <w:p w:rsidR="00D577A9" w:rsidRDefault="00D577A9" w:rsidP="00D577A9">
      <w:pPr>
        <w:pStyle w:val="1"/>
        <w:numPr>
          <w:ilvl w:val="0"/>
          <w:numId w:val="1"/>
        </w:numPr>
      </w:pPr>
      <w:r>
        <w:rPr>
          <w:rFonts w:hint="eastAsia"/>
        </w:rPr>
        <w:t>产品特点</w:t>
      </w:r>
    </w:p>
    <w:p w:rsidR="005C1751" w:rsidRDefault="005C1751" w:rsidP="005C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无极温控，自动恒温保护</w:t>
      </w:r>
    </w:p>
    <w:p w:rsidR="005C1751" w:rsidRDefault="005C1751" w:rsidP="005C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优质不粘涂层，经久耐用</w:t>
      </w:r>
    </w:p>
    <w:p w:rsidR="005C1751" w:rsidRDefault="005C1751" w:rsidP="005C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全钢化玻璃上盖，烹饪过程可视</w:t>
      </w:r>
    </w:p>
    <w:p w:rsidR="005C1751" w:rsidRDefault="005C1751" w:rsidP="005C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分离式外置旋钮，火力调节方便快捷</w:t>
      </w:r>
    </w:p>
    <w:p w:rsidR="005C1751" w:rsidRPr="005C1751" w:rsidRDefault="005C1751" w:rsidP="005C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全贴合加热发热管，沸腾更快捷</w:t>
      </w:r>
    </w:p>
    <w:p w:rsidR="00D577A9" w:rsidRDefault="00D577A9" w:rsidP="00D577A9">
      <w:pPr>
        <w:pStyle w:val="1"/>
        <w:sectPr w:rsidR="00D577A9" w:rsidSect="002255F2">
          <w:pgSz w:w="10433" w:h="7371" w:orient="landscape"/>
          <w:pgMar w:top="890" w:right="720" w:bottom="890" w:left="720" w:header="851" w:footer="992" w:gutter="0"/>
          <w:cols w:space="425"/>
          <w:docGrid w:type="lines" w:linePitch="312"/>
        </w:sectPr>
      </w:pPr>
    </w:p>
    <w:p w:rsidR="00D577A9" w:rsidRDefault="00D577A9" w:rsidP="00D577A9">
      <w:pPr>
        <w:pStyle w:val="1"/>
        <w:numPr>
          <w:ilvl w:val="0"/>
          <w:numId w:val="1"/>
        </w:numPr>
      </w:pPr>
      <w:r w:rsidRPr="00D577A9">
        <w:rPr>
          <w:rFonts w:hint="eastAsia"/>
        </w:rPr>
        <w:lastRenderedPageBreak/>
        <w:t>注意事项</w:t>
      </w:r>
    </w:p>
    <w:p w:rsidR="005C1751" w:rsidRDefault="005C1751" w:rsidP="005C1751">
      <w:r>
        <w:rPr>
          <w:rFonts w:hint="eastAsia"/>
        </w:rPr>
        <w:t>当您使用电器产品时，除必须遵守基本的安全守则外，特别提醒注意以下内容：</w:t>
      </w:r>
    </w:p>
    <w:p w:rsidR="005C1751" w:rsidRDefault="005C1751" w:rsidP="005A5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本产品插头为三插结构，所用插座应安全接地；</w:t>
      </w:r>
    </w:p>
    <w:p w:rsidR="005C1751" w:rsidRDefault="005C1751" w:rsidP="005A5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使用前，应使锅体及插头部位干燥无水，以防止漏电</w:t>
      </w:r>
      <w:r w:rsidR="00BC3081">
        <w:rPr>
          <w:rFonts w:hint="eastAsia"/>
        </w:rPr>
        <w:t>。使用完毕，先将旋钮旋至“关”，再拔下电源插头，不使用电热</w:t>
      </w:r>
      <w:r>
        <w:rPr>
          <w:rFonts w:hint="eastAsia"/>
        </w:rPr>
        <w:t>锅时，不要连接电源；</w:t>
      </w:r>
    </w:p>
    <w:p w:rsidR="005C1751" w:rsidRDefault="005C1751" w:rsidP="005A5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锅内表面经不粘涂层加工处理，请勿使用金属锅铲、小刀或其他尖锐物，以避免刮伤；</w:t>
      </w:r>
    </w:p>
    <w:p w:rsidR="005C1751" w:rsidRDefault="00B1281B" w:rsidP="005A55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清洗时切勿将插头浸于液体或水中，严禁将整个电热</w:t>
      </w:r>
      <w:r w:rsidR="005C1751">
        <w:rPr>
          <w:rFonts w:hint="eastAsia"/>
        </w:rPr>
        <w:t>锅浸入水中清洗</w:t>
      </w:r>
      <w:r>
        <w:rPr>
          <w:rStyle w:val="a7"/>
        </w:rPr>
        <w:endnoteReference w:id="1"/>
      </w:r>
      <w:r w:rsidR="005C1751">
        <w:rPr>
          <w:rFonts w:hint="eastAsia"/>
        </w:rPr>
        <w:t>。</w:t>
      </w:r>
    </w:p>
    <w:p w:rsidR="00285E11" w:rsidRPr="00B1281B" w:rsidRDefault="00285E11" w:rsidP="00285E11"/>
    <w:sectPr w:rsidR="00285E11" w:rsidRPr="00B1281B" w:rsidSect="002255F2">
      <w:pgSz w:w="10433" w:h="7371" w:orient="landscape"/>
      <w:pgMar w:top="890" w:right="720" w:bottom="89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B10" w:rsidRDefault="005C0B10" w:rsidP="00285E11">
      <w:r>
        <w:separator/>
      </w:r>
    </w:p>
  </w:endnote>
  <w:endnote w:type="continuationSeparator" w:id="0">
    <w:p w:rsidR="005C0B10" w:rsidRDefault="005C0B10" w:rsidP="00285E11">
      <w:r>
        <w:continuationSeparator/>
      </w:r>
    </w:p>
  </w:endnote>
  <w:endnote w:id="1">
    <w:p w:rsidR="00B1281B" w:rsidRDefault="00B1281B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电热锅</w:t>
      </w:r>
      <w:r>
        <w:t>进入水</w:t>
      </w:r>
      <w:r>
        <w:rPr>
          <w:rFonts w:hint="eastAsia"/>
        </w:rPr>
        <w:t>或</w:t>
      </w:r>
      <w:r>
        <w:t>其他液体中</w:t>
      </w:r>
      <w:r>
        <w:rPr>
          <w:rFonts w:hint="eastAsia"/>
        </w:rPr>
        <w:t>进行</w:t>
      </w:r>
      <w:r>
        <w:t>清洗会</w:t>
      </w:r>
      <w:r>
        <w:rPr>
          <w:rFonts w:hint="eastAsia"/>
        </w:rPr>
        <w:t>造成</w:t>
      </w:r>
      <w:r>
        <w:t>电路板</w:t>
      </w:r>
      <w:r>
        <w:rPr>
          <w:rFonts w:hint="eastAsia"/>
        </w:rPr>
        <w:t>短路</w:t>
      </w:r>
      <w:r>
        <w:t>，在下次使用电热锅时</w:t>
      </w:r>
      <w:r>
        <w:rPr>
          <w:rFonts w:hint="eastAsia"/>
        </w:rPr>
        <w:t>可能造成导致电热锅系统</w:t>
      </w:r>
      <w:r>
        <w:t>崩坏，</w:t>
      </w:r>
      <w:r>
        <w:rPr>
          <w:rFonts w:hint="eastAsia"/>
        </w:rPr>
        <w:t>严重情况甚至</w:t>
      </w:r>
      <w:r>
        <w:t>会引发火灾</w:t>
      </w:r>
      <w:r>
        <w:rPr>
          <w:rFonts w:hint="eastAsia"/>
        </w:rPr>
        <w:t>，</w:t>
      </w:r>
      <w:r>
        <w:t>危及人身安全。</w:t>
      </w:r>
      <w:bookmarkStart w:id="0" w:name="_GoBack"/>
      <w:bookmarkEnd w:id="0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B10" w:rsidRDefault="005C0B10" w:rsidP="00285E11">
      <w:r>
        <w:separator/>
      </w:r>
    </w:p>
  </w:footnote>
  <w:footnote w:type="continuationSeparator" w:id="0">
    <w:p w:rsidR="005C0B10" w:rsidRDefault="005C0B10" w:rsidP="0028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5E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046113"/>
    <w:multiLevelType w:val="hybridMultilevel"/>
    <w:tmpl w:val="ADAC13FA"/>
    <w:lvl w:ilvl="0" w:tplc="04090015">
      <w:start w:val="1"/>
      <w:numFmt w:val="upperLetter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7D765CDD"/>
    <w:multiLevelType w:val="hybridMultilevel"/>
    <w:tmpl w:val="B1629792"/>
    <w:lvl w:ilvl="0" w:tplc="04090015">
      <w:start w:val="1"/>
      <w:numFmt w:val="upperLetter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A9"/>
    <w:rsid w:val="000319C0"/>
    <w:rsid w:val="00045132"/>
    <w:rsid w:val="0011242C"/>
    <w:rsid w:val="001646A0"/>
    <w:rsid w:val="00184321"/>
    <w:rsid w:val="0019152F"/>
    <w:rsid w:val="001A6E86"/>
    <w:rsid w:val="001C00A8"/>
    <w:rsid w:val="001D2A2C"/>
    <w:rsid w:val="001E6B74"/>
    <w:rsid w:val="002255F2"/>
    <w:rsid w:val="00285E11"/>
    <w:rsid w:val="002932E8"/>
    <w:rsid w:val="002C4AB6"/>
    <w:rsid w:val="003172F3"/>
    <w:rsid w:val="00336C21"/>
    <w:rsid w:val="004307CA"/>
    <w:rsid w:val="00440735"/>
    <w:rsid w:val="004B7E60"/>
    <w:rsid w:val="004C3C53"/>
    <w:rsid w:val="00505D16"/>
    <w:rsid w:val="00514B35"/>
    <w:rsid w:val="00527DDE"/>
    <w:rsid w:val="00596C57"/>
    <w:rsid w:val="005A416A"/>
    <w:rsid w:val="005A55FD"/>
    <w:rsid w:val="005B3D7E"/>
    <w:rsid w:val="005C0B10"/>
    <w:rsid w:val="005C1751"/>
    <w:rsid w:val="00622DDD"/>
    <w:rsid w:val="00644423"/>
    <w:rsid w:val="00661916"/>
    <w:rsid w:val="006E4634"/>
    <w:rsid w:val="00736B57"/>
    <w:rsid w:val="007B4AAB"/>
    <w:rsid w:val="007C5FFE"/>
    <w:rsid w:val="00804470"/>
    <w:rsid w:val="0084144D"/>
    <w:rsid w:val="00843F8E"/>
    <w:rsid w:val="008A5BD7"/>
    <w:rsid w:val="008F3E9F"/>
    <w:rsid w:val="00A16072"/>
    <w:rsid w:val="00A34B3C"/>
    <w:rsid w:val="00AB5D9E"/>
    <w:rsid w:val="00B1281B"/>
    <w:rsid w:val="00B51B98"/>
    <w:rsid w:val="00BC3081"/>
    <w:rsid w:val="00BD3D71"/>
    <w:rsid w:val="00BF3923"/>
    <w:rsid w:val="00CD4EAE"/>
    <w:rsid w:val="00D01EC9"/>
    <w:rsid w:val="00D577A9"/>
    <w:rsid w:val="00DA0FE2"/>
    <w:rsid w:val="00DB593F"/>
    <w:rsid w:val="00DE06D8"/>
    <w:rsid w:val="00EC084F"/>
    <w:rsid w:val="00F0110E"/>
    <w:rsid w:val="00F0720E"/>
    <w:rsid w:val="00F87BB2"/>
    <w:rsid w:val="00F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BC72B"/>
  <w15:chartTrackingRefBased/>
  <w15:docId w15:val="{B5CE4963-A6EC-4570-845A-0623124F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5F2"/>
    <w:pPr>
      <w:widowControl w:val="0"/>
      <w:ind w:firstLine="357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255F2"/>
    <w:pPr>
      <w:keepNext/>
      <w:keepLines/>
      <w:spacing w:line="240" w:lineRule="atLeast"/>
      <w:ind w:left="420" w:hanging="42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2255F2"/>
    <w:pPr>
      <w:keepNext/>
      <w:keepLines/>
      <w:spacing w:before="40" w:after="40"/>
      <w:outlineLvl w:val="1"/>
    </w:pPr>
    <w:rPr>
      <w:rFonts w:asciiTheme="majorHAnsi" w:hAnsiTheme="majorHAnsi" w:cstheme="majorBidi"/>
      <w:bCs/>
      <w:sz w:val="2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255F2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2255F2"/>
    <w:rPr>
      <w:rFonts w:asciiTheme="majorHAnsi" w:hAnsiTheme="majorHAnsi" w:cstheme="majorBidi"/>
      <w:bCs/>
      <w:kern w:val="2"/>
      <w:sz w:val="28"/>
      <w:szCs w:val="32"/>
      <w:u w:val="single"/>
    </w:rPr>
  </w:style>
  <w:style w:type="paragraph" w:styleId="a3">
    <w:name w:val="List Paragraph"/>
    <w:basedOn w:val="a"/>
    <w:uiPriority w:val="34"/>
    <w:qFormat/>
    <w:rsid w:val="005C1751"/>
    <w:pPr>
      <w:ind w:firstLineChars="200" w:firstLine="420"/>
    </w:pPr>
  </w:style>
  <w:style w:type="table" w:styleId="a4">
    <w:name w:val="Table Grid"/>
    <w:basedOn w:val="a1"/>
    <w:rsid w:val="005A5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2">
    <w:name w:val="Grid Table 3 Accent 2"/>
    <w:basedOn w:val="a1"/>
    <w:uiPriority w:val="48"/>
    <w:rsid w:val="00DE06D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5">
    <w:name w:val="Grid Table 3 Accent 5"/>
    <w:basedOn w:val="a1"/>
    <w:uiPriority w:val="48"/>
    <w:rsid w:val="00DE06D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a5">
    <w:name w:val="endnote text"/>
    <w:basedOn w:val="a"/>
    <w:link w:val="a6"/>
    <w:rsid w:val="00285E11"/>
    <w:pPr>
      <w:snapToGrid w:val="0"/>
      <w:jc w:val="left"/>
    </w:pPr>
  </w:style>
  <w:style w:type="character" w:customStyle="1" w:styleId="a6">
    <w:name w:val="尾注文本 字符"/>
    <w:basedOn w:val="a0"/>
    <w:link w:val="a5"/>
    <w:rsid w:val="00285E11"/>
    <w:rPr>
      <w:kern w:val="2"/>
      <w:sz w:val="24"/>
      <w:szCs w:val="24"/>
    </w:rPr>
  </w:style>
  <w:style w:type="character" w:styleId="a7">
    <w:name w:val="endnote reference"/>
    <w:basedOn w:val="a0"/>
    <w:rsid w:val="00285E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640;&#32844;&#20449;&#24687;&#25216;&#26415;\&#20449;&#24687;&#25216;&#26415;\&#36164;&#26009;&#25991;&#20214;&#21253;\&#31532;&#19968;&#31456;%20Word%202016&#25991;&#26723;&#22788;&#29702;\&#26696;&#20363;%201.2%20&#32534;&#36753;&#20135;&#21697;&#35828;&#26126;&#20070;\&#27169;&#26495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33C36-FCDF-4CF7-A652-DE32367C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 - 副本.dotx</Template>
  <TotalTime>257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2021-09-22T02:47:00Z</dcterms:created>
  <dcterms:modified xsi:type="dcterms:W3CDTF">2021-09-22T08:08:00Z</dcterms:modified>
</cp:coreProperties>
</file>